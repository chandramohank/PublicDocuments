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766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A12FE28" w14:textId="6B1D2D00" w:rsidR="00976894" w:rsidRDefault="00976894">
          <w:pPr>
            <w:pStyle w:val="TOCHeading"/>
          </w:pPr>
          <w:r>
            <w:t>Table of Contents</w:t>
          </w:r>
        </w:p>
        <w:p w14:paraId="3B1C326A" w14:textId="3D3D53D2" w:rsidR="002A6100" w:rsidRDefault="009768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58129" w:history="1">
            <w:r w:rsidR="002A6100" w:rsidRPr="002E2744">
              <w:rPr>
                <w:rStyle w:val="Hyperlink"/>
              </w:rPr>
              <w:t>Course Overview</w:t>
            </w:r>
            <w:r w:rsidR="002A6100">
              <w:rPr>
                <w:webHidden/>
              </w:rPr>
              <w:tab/>
            </w:r>
            <w:r w:rsidR="002A6100">
              <w:rPr>
                <w:webHidden/>
              </w:rPr>
              <w:fldChar w:fldCharType="begin"/>
            </w:r>
            <w:r w:rsidR="002A6100">
              <w:rPr>
                <w:webHidden/>
              </w:rPr>
              <w:instrText xml:space="preserve"> PAGEREF _Toc127258129 \h </w:instrText>
            </w:r>
            <w:r w:rsidR="002A6100">
              <w:rPr>
                <w:webHidden/>
              </w:rPr>
            </w:r>
            <w:r w:rsidR="002A6100">
              <w:rPr>
                <w:webHidden/>
              </w:rPr>
              <w:fldChar w:fldCharType="separate"/>
            </w:r>
            <w:r w:rsidR="002A6100">
              <w:rPr>
                <w:webHidden/>
              </w:rPr>
              <w:t>5</w:t>
            </w:r>
            <w:r w:rsidR="002A6100">
              <w:rPr>
                <w:webHidden/>
              </w:rPr>
              <w:fldChar w:fldCharType="end"/>
            </w:r>
          </w:hyperlink>
        </w:p>
        <w:p w14:paraId="43C6EF0A" w14:textId="173A0B2D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30" w:history="1">
            <w:r w:rsidRPr="002E2744">
              <w:rPr>
                <w:rStyle w:val="Hyperlink"/>
              </w:rPr>
              <w:t>Types Of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CD2701" w14:textId="3377AA6F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31" w:history="1">
            <w:r w:rsidRPr="002E2744">
              <w:rPr>
                <w:rStyle w:val="Hyperlink"/>
              </w:rPr>
              <w:t>Automation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5E1911" w14:textId="6923E90C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32" w:history="1">
            <w:r w:rsidRPr="002E2744">
              <w:rPr>
                <w:rStyle w:val="Hyperlink"/>
              </w:rPr>
              <w:t>C# &amp; API’s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F49ADD" w14:textId="5E98D020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3" w:history="1">
            <w:r w:rsidRPr="002E2744">
              <w:rPr>
                <w:rStyle w:val="Hyperlink"/>
                <w:noProof/>
              </w:rPr>
              <w:t>Object Orientation Programs concepts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C329" w14:textId="56404387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4" w:history="1">
            <w:r w:rsidRPr="002E2744">
              <w:rPr>
                <w:rStyle w:val="Hyperlink"/>
                <w:noProof/>
              </w:rPr>
              <w:t>Classes and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E28C" w14:textId="2BBAE781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5" w:history="1">
            <w:r w:rsidRPr="002E2744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E8DB" w14:textId="009D7D15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6" w:history="1">
            <w:r w:rsidRPr="002E2744">
              <w:rPr>
                <w:rStyle w:val="Hyperlink"/>
                <w:noProof/>
              </w:rPr>
              <w:t>Nugget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E4CA" w14:textId="4232E88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7" w:history="1">
            <w:r w:rsidRPr="002E2744">
              <w:rPr>
                <w:rStyle w:val="Hyperlink"/>
                <w:noProof/>
              </w:rPr>
              <w:t>Static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DAF2" w14:textId="19720A42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8" w:history="1">
            <w:r w:rsidRPr="002E2744">
              <w:rPr>
                <w:rStyle w:val="Hyperlink"/>
                <w:noProof/>
              </w:rPr>
              <w:t>Overload Methods and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4D49" w14:textId="70361485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39" w:history="1">
            <w:r w:rsidRPr="002E2744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950E" w14:textId="615A018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0" w:history="1">
            <w:r w:rsidRPr="002E2744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0204" w14:textId="0CD79FC2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1" w:history="1">
            <w:r w:rsidRPr="002E2744">
              <w:rPr>
                <w:rStyle w:val="Hyperlink"/>
                <w:noProof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3BAE" w14:textId="38B403A7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2" w:history="1">
            <w:r w:rsidRPr="002E2744">
              <w:rPr>
                <w:rStyle w:val="Hyperlink"/>
                <w:noProof/>
              </w:rPr>
              <w:t>Access 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4F17" w14:textId="226783F8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43" w:history="1">
            <w:r w:rsidRPr="002E2744">
              <w:rPr>
                <w:rStyle w:val="Hyperlink"/>
              </w:rPr>
              <w:t>Introducing Automated Web Tests with 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6DFE6C4" w14:textId="415BFBC4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4" w:history="1">
            <w:r w:rsidRPr="002E2744">
              <w:rPr>
                <w:rStyle w:val="Hyperlink"/>
                <w:noProof/>
              </w:rPr>
              <w:t>Version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DCFF" w14:textId="174F6BF1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5" w:history="1">
            <w:r w:rsidRPr="002E274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FCC6" w14:textId="174E80B8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6" w:history="1">
            <w:r w:rsidRPr="002E2744">
              <w:rPr>
                <w:rStyle w:val="Hyperlink"/>
                <w:noProof/>
              </w:rPr>
              <w:t>Module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2579" w14:textId="594D2DAA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7" w:history="1">
            <w:r w:rsidRPr="002E2744">
              <w:rPr>
                <w:rStyle w:val="Hyperlink"/>
                <w:noProof/>
              </w:rPr>
              <w:t>Why Write Automated Browser Tests?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825F" w14:textId="469A00FE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8" w:history="1">
            <w:r w:rsidRPr="002E2744">
              <w:rPr>
                <w:rStyle w:val="Hyperlink"/>
                <w:noProof/>
              </w:rPr>
              <w:t>What Kind of Errors Can Be Found?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7A8A" w14:textId="20A59602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49" w:history="1">
            <w:r w:rsidRPr="002E2744">
              <w:rPr>
                <w:rStyle w:val="Hyperlink"/>
                <w:noProof/>
              </w:rPr>
              <w:t>Where Do Automated Web Tests Fit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B5B5" w14:textId="027844A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0" w:history="1">
            <w:r w:rsidRPr="002E2744">
              <w:rPr>
                <w:rStyle w:val="Hyperlink"/>
                <w:noProof/>
              </w:rPr>
              <w:t>The Difference between Selenium IDE and 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B5B8" w14:textId="2B1E9C14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1" w:history="1">
            <w:r w:rsidRPr="002E2744">
              <w:rPr>
                <w:rStyle w:val="Hyperlink"/>
                <w:noProof/>
              </w:rPr>
              <w:t>Overview of Selenium WebDriver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534C" w14:textId="7AE8740A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2" w:history="1">
            <w:r w:rsidRPr="002E2744">
              <w:rPr>
                <w:rStyle w:val="Hyperlink"/>
                <w:noProof/>
              </w:rPr>
              <w:t>Selenium WebDriver Testing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6366" w14:textId="57D35CA4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3" w:history="1">
            <w:r w:rsidRPr="002E2744">
              <w:rPr>
                <w:rStyle w:val="Hyperlink"/>
                <w:noProof/>
              </w:rPr>
              <w:t>Which Test Scenarios Should You Automate?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2343" w14:textId="4184BC24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4" w:history="1">
            <w:r w:rsidRPr="002E2744">
              <w:rPr>
                <w:rStyle w:val="Hyperlink"/>
                <w:noProof/>
              </w:rPr>
              <w:t>The Limitations of Automated Browser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87B3" w14:textId="48575D35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55" w:history="1">
            <w:r w:rsidRPr="002E2744">
              <w:rPr>
                <w:rStyle w:val="Hyperlink"/>
                <w:shd w:val="clear" w:color="auto" w:fill="FFFFFF"/>
              </w:rPr>
              <w:t>Creating a Selenium WebDriver Test Project in C#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0DA703" w14:textId="5C4A3C0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6" w:history="1">
            <w:r w:rsidRPr="002E2744">
              <w:rPr>
                <w:rStyle w:val="Hyperlink"/>
                <w:noProof/>
                <w:shd w:val="clear" w:color="auto" w:fill="FFFFFF"/>
              </w:rPr>
              <w:t>Introducing the Web App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CE6C" w14:textId="5789481E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7" w:history="1">
            <w:r w:rsidRPr="002E2744">
              <w:rPr>
                <w:rStyle w:val="Hyperlink"/>
                <w:noProof/>
                <w:shd w:val="clear" w:color="auto" w:fill="FFFFFF"/>
              </w:rPr>
              <w:t>Creating a Selenium Test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BEC7" w14:textId="7D4457D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8" w:history="1">
            <w:r w:rsidRPr="002E2744">
              <w:rPr>
                <w:rStyle w:val="Hyperlink"/>
                <w:noProof/>
                <w:shd w:val="clear" w:color="auto" w:fill="FFFFFF"/>
              </w:rPr>
              <w:t>Installing Selenium into the Test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C550" w14:textId="69E6523D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59" w:history="1">
            <w:r w:rsidRPr="002E2744">
              <w:rPr>
                <w:rStyle w:val="Hyperlink"/>
                <w:noProof/>
                <w:shd w:val="clear" w:color="auto" w:fill="FFFFFF"/>
              </w:rPr>
              <w:t>Creating an Initial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472EA" w14:textId="7AA81A0C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0" w:history="1">
            <w:r w:rsidRPr="002E2744">
              <w:rPr>
                <w:rStyle w:val="Hyperlink"/>
                <w:noProof/>
                <w:shd w:val="clear" w:color="auto" w:fill="FFFFFF"/>
              </w:rPr>
              <w:t>Navigating to a URL with 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6795" w14:textId="57A338D5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61" w:history="1">
            <w:r w:rsidRPr="002E2744">
              <w:rPr>
                <w:rStyle w:val="Hyperlink"/>
                <w:shd w:val="clear" w:color="auto" w:fill="FFFFFF"/>
              </w:rPr>
              <w:t>Interacting with the Browser Using Selenium Web 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A77A2D" w14:textId="7CBA9DB7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2" w:history="1">
            <w:r w:rsidRPr="002E2744">
              <w:rPr>
                <w:rStyle w:val="Hyperlink"/>
                <w:noProof/>
                <w:shd w:val="clear" w:color="auto" w:fill="FFFFFF"/>
              </w:rPr>
              <w:t>The Logical Arrange, Act, and Assert Phases of a Web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C8EB" w14:textId="253E0C2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3" w:history="1">
            <w:r w:rsidRPr="002E2744">
              <w:rPr>
                <w:rStyle w:val="Hyperlink"/>
                <w:noProof/>
                <w:shd w:val="clear" w:color="auto" w:fill="FFFFFF"/>
              </w:rPr>
              <w:t>Reading the Current Page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BE87" w14:textId="7EFCD87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4" w:history="1">
            <w:r w:rsidRPr="002E2744">
              <w:rPr>
                <w:rStyle w:val="Hyperlink"/>
                <w:noProof/>
                <w:shd w:val="clear" w:color="auto" w:fill="FFFFFF"/>
              </w:rPr>
              <w:t>Reading the Browser's Current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351B" w14:textId="78951DB5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5" w:history="1">
            <w:r w:rsidRPr="002E2744">
              <w:rPr>
                <w:rStyle w:val="Hyperlink"/>
                <w:noProof/>
                <w:shd w:val="clear" w:color="auto" w:fill="FFFFFF"/>
              </w:rPr>
              <w:t>Reloading the Current Page in the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3482" w14:textId="64473520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6" w:history="1">
            <w:r w:rsidRPr="002E2744">
              <w:rPr>
                <w:rStyle w:val="Hyperlink"/>
                <w:noProof/>
                <w:shd w:val="clear" w:color="auto" w:fill="FFFFFF"/>
              </w:rPr>
              <w:t>Navigating Backwards with 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480E" w14:textId="302C5B1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7" w:history="1">
            <w:r w:rsidRPr="002E2744">
              <w:rPr>
                <w:rStyle w:val="Hyperlink"/>
                <w:noProof/>
                <w:shd w:val="clear" w:color="auto" w:fill="FFFFFF"/>
              </w:rPr>
              <w:t>Navigating Forwards with 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F90E" w14:textId="6EA2A9B2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68" w:history="1">
            <w:r w:rsidRPr="002E2744">
              <w:rPr>
                <w:rStyle w:val="Hyperlink"/>
              </w:rPr>
              <w:t>Selecting and Manipulating HTML Elements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BC823B" w14:textId="2A16B83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69" w:history="1">
            <w:r w:rsidRPr="002E2744">
              <w:rPr>
                <w:rStyle w:val="Hyperlink"/>
                <w:noProof/>
                <w:shd w:val="clear" w:color="auto" w:fill="FFFFFF"/>
              </w:rPr>
              <w:t>Selecting an HTML Element by Its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CA62" w14:textId="79BF9F7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0" w:history="1">
            <w:r w:rsidRPr="002E2744">
              <w:rPr>
                <w:rStyle w:val="Hyperlink"/>
                <w:noProof/>
                <w:shd w:val="clear" w:color="auto" w:fill="FFFFFF"/>
              </w:rPr>
              <w:t>Clicking an HTML Link with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C6E0" w14:textId="7547CDCF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1" w:history="1">
            <w:r w:rsidRPr="002E2744">
              <w:rPr>
                <w:rStyle w:val="Hyperlink"/>
                <w:noProof/>
                <w:shd w:val="clear" w:color="auto" w:fill="FFFFFF"/>
              </w:rPr>
              <w:t>Finding an HTML Link by Its Link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5ED5" w14:textId="0AB8715F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2" w:history="1">
            <w:r w:rsidRPr="002E2744">
              <w:rPr>
                <w:rStyle w:val="Hyperlink"/>
                <w:noProof/>
                <w:shd w:val="clear" w:color="auto" w:fill="FFFFFF"/>
              </w:rPr>
              <w:t>Finding an HTML Element Using a CSS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FAF4" w14:textId="49F55A79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3" w:history="1">
            <w:r w:rsidRPr="002E2744">
              <w:rPr>
                <w:rStyle w:val="Hyperlink"/>
                <w:noProof/>
                <w:shd w:val="clear" w:color="auto" w:fill="FFFFFF"/>
              </w:rPr>
              <w:t>Finding an HTML Element by Class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39DB" w14:textId="6B34AF31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4" w:history="1">
            <w:r w:rsidRPr="002E2744">
              <w:rPr>
                <w:rStyle w:val="Hyperlink"/>
                <w:noProof/>
                <w:shd w:val="clear" w:color="auto" w:fill="FFFFFF"/>
              </w:rPr>
              <w:t>Finding an Element by Its HTML Tag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70E2" w14:textId="0330A865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75" w:history="1">
            <w:r w:rsidRPr="002E2744">
              <w:rPr>
                <w:rStyle w:val="Hyperlink"/>
              </w:rPr>
              <w:t>Advanced HTML Element Selection and Manipulation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575E46" w14:textId="74BC830A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6" w:history="1">
            <w:r w:rsidRPr="002E2744">
              <w:rPr>
                <w:rStyle w:val="Hyperlink"/>
                <w:noProof/>
                <w:shd w:val="clear" w:color="auto" w:fill="FFFFFF"/>
              </w:rPr>
              <w:t>Selecting an HTML Link Using Partially Known Link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8AE8" w14:textId="109F060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7" w:history="1">
            <w:r w:rsidRPr="002E2744">
              <w:rPr>
                <w:rStyle w:val="Hyperlink"/>
                <w:noProof/>
                <w:shd w:val="clear" w:color="auto" w:fill="FFFFFF"/>
              </w:rPr>
              <w:t>Selecting HTML Elements with Absolute 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BA34" w14:textId="79DD7A3C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8" w:history="1">
            <w:r w:rsidRPr="002E2744">
              <w:rPr>
                <w:rStyle w:val="Hyperlink"/>
                <w:noProof/>
                <w:shd w:val="clear" w:color="auto" w:fill="FFFFFF"/>
              </w:rPr>
              <w:t>Selecting HTML Elements with Relative 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2127" w14:textId="62A50C6F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79" w:history="1">
            <w:r w:rsidRPr="002E2744">
              <w:rPr>
                <w:rStyle w:val="Hyperlink"/>
                <w:noProof/>
                <w:shd w:val="clear" w:color="auto" w:fill="FFFFFF"/>
              </w:rPr>
              <w:t>Explicitly Waiting for an HTML Element to Become Selectable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9AD9" w14:textId="4BEB881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0" w:history="1">
            <w:r w:rsidRPr="002E2744">
              <w:rPr>
                <w:rStyle w:val="Hyperlink"/>
                <w:noProof/>
                <w:shd w:val="clear" w:color="auto" w:fill="FFFFFF"/>
              </w:rPr>
              <w:t>Explicitly Waiting to Use Prebuilt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742F" w14:textId="59022198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1" w:history="1">
            <w:r w:rsidRPr="002E2744">
              <w:rPr>
                <w:rStyle w:val="Hyperlink"/>
                <w:noProof/>
                <w:shd w:val="clear" w:color="auto" w:fill="FFFFFF"/>
              </w:rPr>
              <w:t>Using Implicit Wait Times When Selecting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2ADB" w14:textId="19F1F5BF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2" w:history="1">
            <w:r w:rsidRPr="002E2744">
              <w:rPr>
                <w:rStyle w:val="Hyperlink"/>
                <w:noProof/>
                <w:shd w:val="clear" w:color="auto" w:fill="FFFFFF"/>
              </w:rPr>
              <w:t>Refactoring an Implicit Wait Test to Use Explicit Waits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F019" w14:textId="788565DA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3" w:history="1">
            <w:r w:rsidRPr="002E2744">
              <w:rPr>
                <w:rStyle w:val="Hyperlink"/>
                <w:noProof/>
                <w:shd w:val="clear" w:color="auto" w:fill="FFFFFF"/>
              </w:rPr>
              <w:t>Selecting Multiple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AF12" w14:textId="6AA37527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84" w:history="1">
            <w:r w:rsidRPr="002E2744">
              <w:rPr>
                <w:rStyle w:val="Hyperlink"/>
              </w:rPr>
              <w:t>Filling out and Submitting HTML Forms with 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DC2406" w14:textId="3847562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5" w:history="1">
            <w:r w:rsidRPr="002E2744">
              <w:rPr>
                <w:rStyle w:val="Hyperlink"/>
                <w:noProof/>
                <w:shd w:val="clear" w:color="auto" w:fill="FFFFFF"/>
              </w:rPr>
              <w:t>Entering Text into HTML Text 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D5E4" w14:textId="7BEE7A47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6" w:history="1">
            <w:r w:rsidRPr="002E2744">
              <w:rPr>
                <w:rStyle w:val="Hyperlink"/>
                <w:noProof/>
                <w:shd w:val="clear" w:color="auto" w:fill="FFFFFF"/>
              </w:rPr>
              <w:t>Choosing an HTML 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07241" w14:textId="6D0D47B7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7" w:history="1">
            <w:r w:rsidRPr="002E2744">
              <w:rPr>
                <w:rStyle w:val="Hyperlink"/>
                <w:noProof/>
                <w:shd w:val="clear" w:color="auto" w:fill="FFFFFF"/>
              </w:rPr>
              <w:t>Choosing an Option from a Select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0D24" w14:textId="25B158A4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8" w:history="1">
            <w:r w:rsidRPr="002E2744">
              <w:rPr>
                <w:rStyle w:val="Hyperlink"/>
                <w:noProof/>
                <w:shd w:val="clear" w:color="auto" w:fill="FFFFFF"/>
              </w:rPr>
              <w:t>Checking an HTML 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FCA3" w14:textId="7A2A7190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89" w:history="1">
            <w:r w:rsidRPr="002E2744">
              <w:rPr>
                <w:rStyle w:val="Hyperlink"/>
                <w:noProof/>
                <w:shd w:val="clear" w:color="auto" w:fill="FFFFFF"/>
              </w:rPr>
              <w:t>Submitting an HTML Form with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DBE5" w14:textId="5B30FD9D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0" w:history="1">
            <w:r w:rsidRPr="002E2744">
              <w:rPr>
                <w:rStyle w:val="Hyperlink"/>
                <w:noProof/>
                <w:shd w:val="clear" w:color="auto" w:fill="FFFFFF"/>
              </w:rPr>
              <w:t>Testing HTML Form Validation with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C292" w14:textId="1898BFE1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191" w:history="1">
            <w:r w:rsidRPr="002E2744">
              <w:rPr>
                <w:rStyle w:val="Hyperlink"/>
              </w:rPr>
              <w:t>Advanced Browser Manipulation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9D47D5" w14:textId="6F116EE1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2" w:history="1">
            <w:r w:rsidRPr="002E2744">
              <w:rPr>
                <w:rStyle w:val="Hyperlink"/>
                <w:noProof/>
                <w:shd w:val="clear" w:color="auto" w:fill="FFFFFF"/>
              </w:rPr>
              <w:t>Controlling the Browser Size and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ACB1" w14:textId="002CB35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3" w:history="1">
            <w:r w:rsidRPr="002E2744">
              <w:rPr>
                <w:rStyle w:val="Hyperlink"/>
                <w:noProof/>
                <w:shd w:val="clear" w:color="auto" w:fill="FFFFFF"/>
              </w:rPr>
              <w:t>Preventing Accidental Page Interaction with a Minimized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D4F2" w14:textId="78B6FED8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4" w:history="1">
            <w:r w:rsidRPr="002E2744">
              <w:rPr>
                <w:rStyle w:val="Hyperlink"/>
                <w:noProof/>
                <w:shd w:val="clear" w:color="auto" w:fill="FFFFFF"/>
              </w:rPr>
              <w:t>Switching between Tabs in the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2F2A" w14:textId="4665DD60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5" w:history="1">
            <w:r w:rsidRPr="002E2744">
              <w:rPr>
                <w:rStyle w:val="Hyperlink"/>
                <w:noProof/>
                <w:shd w:val="clear" w:color="auto" w:fill="FFFFFF"/>
              </w:rPr>
              <w:t>Handling Simple Alert Popups in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43C8" w14:textId="7D6746B8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6" w:history="1">
            <w:r w:rsidRPr="002E2744">
              <w:rPr>
                <w:rStyle w:val="Hyperlink"/>
                <w:noProof/>
                <w:shd w:val="clear" w:color="auto" w:fill="FFFFFF"/>
              </w:rPr>
              <w:t>Handling Confirmation Popups in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5495" w14:textId="6AD657D1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7" w:history="1">
            <w:r w:rsidRPr="002E2744">
              <w:rPr>
                <w:rStyle w:val="Hyperlink"/>
                <w:noProof/>
                <w:shd w:val="clear" w:color="auto" w:fill="FFFFFF"/>
              </w:rPr>
              <w:t>Manipulating Cookies with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9498" w14:textId="6A2C3D59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8" w:history="1">
            <w:r w:rsidRPr="002E2744">
              <w:rPr>
                <w:rStyle w:val="Hyperlink"/>
                <w:noProof/>
                <w:shd w:val="clear" w:color="auto" w:fill="FFFFFF"/>
              </w:rPr>
              <w:t>Saving Screenshots with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7B76" w14:textId="32D7AFB5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199" w:history="1">
            <w:r w:rsidRPr="002E2744">
              <w:rPr>
                <w:rStyle w:val="Hyperlink"/>
                <w:noProof/>
                <w:shd w:val="clear" w:color="auto" w:fill="FFFFFF"/>
              </w:rPr>
              <w:t>Using Approval Tests with Selenium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3B9B" w14:textId="01F3676D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0" w:history="1">
            <w:r w:rsidRPr="002E2744">
              <w:rPr>
                <w:rStyle w:val="Hyperlink"/>
                <w:noProof/>
                <w:shd w:val="clear" w:color="auto" w:fill="FFFFFF"/>
              </w:rPr>
              <w:t>Executing Arbitrary JavaScript on the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65B3" w14:textId="76CCD4BE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1" w:history="1">
            <w:r w:rsidRPr="002E2744">
              <w:rPr>
                <w:rStyle w:val="Hyperlink"/>
                <w:noProof/>
                <w:shd w:val="clear" w:color="auto" w:fill="FFFFFF"/>
              </w:rPr>
              <w:t>Building Advanced Interactions with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6D4E" w14:textId="096960B5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2" w:history="1">
            <w:r w:rsidRPr="002E2744">
              <w:rPr>
                <w:rStyle w:val="Hyperlink"/>
                <w:noProof/>
                <w:shd w:val="clear" w:color="auto" w:fill="FFFFFF"/>
              </w:rPr>
              <w:t>Other Advanced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04AE" w14:textId="6E685267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203" w:history="1">
            <w:r w:rsidRPr="002E2744">
              <w:rPr>
                <w:rStyle w:val="Hyperlink"/>
              </w:rPr>
              <w:t>Creating Easy to Maintain Selenium Test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C95BA8" w14:textId="742B13E2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4" w:history="1">
            <w:r w:rsidRPr="002E2744">
              <w:rPr>
                <w:rStyle w:val="Hyperlink"/>
                <w:noProof/>
                <w:shd w:val="clear" w:color="auto" w:fill="FFFFFF"/>
              </w:rPr>
              <w:t>The Problems with Duplicate Browser Automation Test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162C" w14:textId="3F6C141A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5" w:history="1">
            <w:r w:rsidRPr="002E2744">
              <w:rPr>
                <w:rStyle w:val="Hyperlink"/>
                <w:noProof/>
                <w:shd w:val="clear" w:color="auto" w:fill="FFFFFF"/>
              </w:rPr>
              <w:t>An Overview of the Page Object Model Pattern for Browser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5D2A" w14:textId="71A2847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6" w:history="1">
            <w:r w:rsidRPr="002E2744">
              <w:rPr>
                <w:rStyle w:val="Hyperlink"/>
                <w:noProof/>
                <w:shd w:val="clear" w:color="auto" w:fill="FFFFFF"/>
              </w:rPr>
              <w:t>Which HTML Elements Should You Add to a Page Object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0387" w14:textId="72A92754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7" w:history="1">
            <w:r w:rsidRPr="002E2744">
              <w:rPr>
                <w:rStyle w:val="Hyperlink"/>
                <w:noProof/>
                <w:shd w:val="clear" w:color="auto" w:fill="FFFFFF"/>
              </w:rPr>
              <w:t>Creating an Initial 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21C5" w14:textId="0A5F599A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8" w:history="1">
            <w:r w:rsidRPr="002E2744">
              <w:rPr>
                <w:rStyle w:val="Hyperlink"/>
                <w:noProof/>
                <w:shd w:val="clear" w:color="auto" w:fill="FFFFFF"/>
              </w:rPr>
              <w:t>Returning Fundamental Types from Page Object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403B" w14:textId="6C715FD1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09" w:history="1">
            <w:r w:rsidRPr="002E2744">
              <w:rPr>
                <w:rStyle w:val="Hyperlink"/>
                <w:noProof/>
                <w:shd w:val="clear" w:color="auto" w:fill="FFFFFF"/>
              </w:rPr>
              <w:t>Navigating to a Page Object Model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0415" w14:textId="66D5AC83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10" w:history="1">
            <w:r w:rsidRPr="002E2744">
              <w:rPr>
                <w:rStyle w:val="Hyperlink"/>
                <w:noProof/>
                <w:shd w:val="clear" w:color="auto" w:fill="FFFFFF"/>
              </w:rPr>
              <w:t>Checking a Page Is Loaded in a 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5BA4" w14:textId="24916E58" w:rsidR="002A6100" w:rsidRDefault="002A6100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127258211" w:history="1">
            <w:r w:rsidRPr="002E2744">
              <w:rPr>
                <w:rStyle w:val="Hyperlink"/>
              </w:rPr>
              <w:t>Continuous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_Toc127258211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567D64" w14:textId="0FC64A4D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12" w:history="1">
            <w:r w:rsidRPr="002E2744">
              <w:rPr>
                <w:rStyle w:val="Hyperlink"/>
                <w:noProof/>
                <w:shd w:val="clear" w:color="auto" w:fill="FFFFFF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44DD" w14:textId="2F2FD667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13" w:history="1">
            <w:r w:rsidRPr="002E2744">
              <w:rPr>
                <w:rStyle w:val="Hyperlink"/>
                <w:noProof/>
                <w:shd w:val="clear" w:color="auto" w:fill="FFFFFF"/>
              </w:rPr>
              <w:t>Source Control (Git)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9C78" w14:textId="3D102E8B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14" w:history="1">
            <w:r w:rsidRPr="002E2744">
              <w:rPr>
                <w:rStyle w:val="Hyperlink"/>
                <w:noProof/>
                <w:shd w:val="clear" w:color="auto" w:fill="FFFFFF"/>
              </w:rPr>
              <w:t>Setup with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5454" w14:textId="692443D6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15" w:history="1">
            <w:r w:rsidRPr="002E2744">
              <w:rPr>
                <w:rStyle w:val="Hyperlink"/>
                <w:noProof/>
                <w:shd w:val="clear" w:color="auto" w:fill="FFFFFF"/>
              </w:rPr>
              <w:t>Run selenium in 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DED9" w14:textId="2344EF60" w:rsidR="002A6100" w:rsidRDefault="002A61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258216" w:history="1">
            <w:r w:rsidRPr="002E2744">
              <w:rPr>
                <w:rStyle w:val="Hyperlink"/>
                <w:noProof/>
                <w:shd w:val="clear" w:color="auto" w:fill="FFFFFF"/>
              </w:rPr>
              <w:t>Reporting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483" w14:textId="50B734D9" w:rsidR="00976894" w:rsidRDefault="00976894">
          <w:r>
            <w:rPr>
              <w:b/>
              <w:bCs/>
              <w:noProof/>
            </w:rPr>
            <w:fldChar w:fldCharType="end"/>
          </w:r>
        </w:p>
      </w:sdtContent>
    </w:sdt>
    <w:p w14:paraId="642F5E90" w14:textId="325F69BB" w:rsidR="00976894" w:rsidRDefault="00976894" w:rsidP="00175643"/>
    <w:p w14:paraId="1ECFCE8D" w14:textId="77777777" w:rsidR="00797E01" w:rsidRDefault="00797E01" w:rsidP="00797E01">
      <w:pPr>
        <w:pStyle w:val="Subtitle"/>
      </w:pPr>
      <w:r>
        <w:t xml:space="preserve">Selenium with </w:t>
      </w:r>
      <w:proofErr w:type="spellStart"/>
      <w:r>
        <w:t>c#</w:t>
      </w:r>
      <w:proofErr w:type="spellEnd"/>
    </w:p>
    <w:p w14:paraId="2533AB60" w14:textId="77777777" w:rsidR="00797E01" w:rsidRDefault="00797E01" w:rsidP="00797E01">
      <w:r>
        <w:t>This course is designed to train freshers and professional testers with the basics of testing web application using selenium and c#.</w:t>
      </w:r>
    </w:p>
    <w:p w14:paraId="4A424589" w14:textId="77777777" w:rsidR="00797E01" w:rsidRDefault="00797E01" w:rsidP="00797E01">
      <w:pPr>
        <w:pStyle w:val="Heading1"/>
      </w:pPr>
      <w:bookmarkStart w:id="0" w:name="_Toc127258129"/>
      <w:r>
        <w:lastRenderedPageBreak/>
        <w:t>Course Overview</w:t>
      </w:r>
      <w:bookmarkEnd w:id="0"/>
    </w:p>
    <w:p w14:paraId="08D0913D" w14:textId="66616B8E" w:rsidR="00A94C15" w:rsidRDefault="00A94C15" w:rsidP="00A94C15">
      <w:pPr>
        <w:pStyle w:val="Heading2"/>
      </w:pPr>
    </w:p>
    <w:p w14:paraId="7FF2B817" w14:textId="18FBA408" w:rsidR="004C66C9" w:rsidRDefault="00B36E92" w:rsidP="002B7603">
      <w:pPr>
        <w:pStyle w:val="Heading1"/>
      </w:pPr>
      <w:bookmarkStart w:id="1" w:name="_Toc127258130"/>
      <w:r>
        <w:t>Types Of Testing</w:t>
      </w:r>
      <w:bookmarkEnd w:id="1"/>
    </w:p>
    <w:p w14:paraId="796AC717" w14:textId="0957FEAE" w:rsidR="004C66C9" w:rsidRDefault="004C66C9" w:rsidP="004C66C9">
      <w:pPr>
        <w:pStyle w:val="Heading2"/>
      </w:pPr>
    </w:p>
    <w:p w14:paraId="430C1C3E" w14:textId="10AE0B43" w:rsidR="00BE45C8" w:rsidRDefault="00B36E92" w:rsidP="002B7603">
      <w:pPr>
        <w:pStyle w:val="Heading1"/>
      </w:pPr>
      <w:bookmarkStart w:id="2" w:name="_Toc127258131"/>
      <w:r>
        <w:t>Automation Overview</w:t>
      </w:r>
      <w:bookmarkStart w:id="3" w:name="_Toc522551959"/>
      <w:bookmarkEnd w:id="2"/>
      <w:r w:rsidR="00BE45C8">
        <w:t xml:space="preserve"> </w:t>
      </w:r>
    </w:p>
    <w:p w14:paraId="51CF2CDB" w14:textId="682932AF" w:rsidR="004C66C9" w:rsidRDefault="004C66C9" w:rsidP="004C66C9">
      <w:pPr>
        <w:pStyle w:val="Heading2"/>
      </w:pPr>
    </w:p>
    <w:p w14:paraId="42A45F93" w14:textId="4DBD67C3" w:rsidR="005C6D45" w:rsidRDefault="000D086F">
      <w:pPr>
        <w:pStyle w:val="Heading1"/>
      </w:pPr>
      <w:bookmarkStart w:id="4" w:name="_Toc127258132"/>
      <w:bookmarkEnd w:id="3"/>
      <w:r>
        <w:t>C# &amp; API’s</w:t>
      </w:r>
      <w:bookmarkEnd w:id="4"/>
    </w:p>
    <w:p w14:paraId="14BAA317" w14:textId="77777777" w:rsidR="000F5965" w:rsidRDefault="000F5965" w:rsidP="000F5965">
      <w:pPr>
        <w:pStyle w:val="Heading2"/>
      </w:pPr>
      <w:bookmarkStart w:id="5" w:name="_Toc522551960"/>
      <w:bookmarkStart w:id="6" w:name="_Toc127258133"/>
      <w:r>
        <w:t xml:space="preserve">Object Orientation Programs concepts in </w:t>
      </w:r>
      <w:proofErr w:type="spellStart"/>
      <w:r>
        <w:t>c#</w:t>
      </w:r>
      <w:bookmarkEnd w:id="6"/>
      <w:proofErr w:type="spellEnd"/>
    </w:p>
    <w:p w14:paraId="570F55A3" w14:textId="77777777" w:rsidR="000F5965" w:rsidRDefault="000F5965" w:rsidP="000F5965">
      <w:pPr>
        <w:pStyle w:val="Heading2"/>
      </w:pPr>
      <w:bookmarkStart w:id="7" w:name="_Toc127258134"/>
      <w:r>
        <w:t>Classes and Objects</w:t>
      </w:r>
      <w:bookmarkEnd w:id="7"/>
    </w:p>
    <w:p w14:paraId="02553578" w14:textId="77777777" w:rsidR="000F5965" w:rsidRDefault="000F5965" w:rsidP="000F5965">
      <w:pPr>
        <w:pStyle w:val="Heading2"/>
      </w:pPr>
      <w:bookmarkStart w:id="8" w:name="_Toc127258135"/>
      <w:r>
        <w:t>Constructors</w:t>
      </w:r>
      <w:bookmarkEnd w:id="8"/>
    </w:p>
    <w:p w14:paraId="19F0FB9C" w14:textId="77777777" w:rsidR="000F5965" w:rsidRDefault="000F5965" w:rsidP="000F5965">
      <w:pPr>
        <w:pStyle w:val="Heading2"/>
      </w:pPr>
      <w:bookmarkStart w:id="9" w:name="_Toc127258136"/>
      <w:r>
        <w:t>Nugget Package</w:t>
      </w:r>
      <w:bookmarkEnd w:id="9"/>
    </w:p>
    <w:p w14:paraId="4CF1604C" w14:textId="77777777" w:rsidR="000F5965" w:rsidRDefault="000F5965" w:rsidP="000F5965">
      <w:pPr>
        <w:pStyle w:val="Heading2"/>
      </w:pPr>
      <w:bookmarkStart w:id="10" w:name="_Toc127258137"/>
      <w:r>
        <w:t>Static keyword</w:t>
      </w:r>
      <w:bookmarkEnd w:id="10"/>
    </w:p>
    <w:p w14:paraId="63081F2C" w14:textId="77777777" w:rsidR="000F5965" w:rsidRDefault="000F5965" w:rsidP="000F5965">
      <w:pPr>
        <w:pStyle w:val="Heading2"/>
      </w:pPr>
      <w:bookmarkStart w:id="11" w:name="_Toc127258138"/>
      <w:r>
        <w:t>Overload Methods and constructors</w:t>
      </w:r>
      <w:bookmarkEnd w:id="11"/>
    </w:p>
    <w:p w14:paraId="49A0B379" w14:textId="77777777" w:rsidR="000F5965" w:rsidRDefault="000F5965" w:rsidP="000F5965">
      <w:pPr>
        <w:pStyle w:val="Heading2"/>
      </w:pPr>
      <w:bookmarkStart w:id="12" w:name="_Toc127258139"/>
      <w:r>
        <w:t>Inheritance</w:t>
      </w:r>
      <w:bookmarkEnd w:id="12"/>
    </w:p>
    <w:p w14:paraId="351216A7" w14:textId="77777777" w:rsidR="000F5965" w:rsidRDefault="000F5965" w:rsidP="000F5965">
      <w:pPr>
        <w:pStyle w:val="Heading2"/>
      </w:pPr>
      <w:bookmarkStart w:id="13" w:name="_Toc127258140"/>
      <w:r>
        <w:t>Encapsulation</w:t>
      </w:r>
      <w:bookmarkEnd w:id="13"/>
    </w:p>
    <w:p w14:paraId="11FBDB83" w14:textId="77777777" w:rsidR="000F5965" w:rsidRDefault="000F5965" w:rsidP="000F5965">
      <w:pPr>
        <w:pStyle w:val="Heading2"/>
      </w:pPr>
      <w:bookmarkStart w:id="14" w:name="_Toc127258141"/>
      <w:r>
        <w:t>Abstraction</w:t>
      </w:r>
      <w:bookmarkEnd w:id="14"/>
    </w:p>
    <w:p w14:paraId="6D63477E" w14:textId="0620F813" w:rsidR="000F5965" w:rsidRPr="000F5965" w:rsidRDefault="000F5965" w:rsidP="000F5965">
      <w:pPr>
        <w:pStyle w:val="Heading2"/>
      </w:pPr>
      <w:bookmarkStart w:id="15" w:name="_Toc127258142"/>
      <w:r>
        <w:lastRenderedPageBreak/>
        <w:t>Access Modifiers</w:t>
      </w:r>
      <w:bookmarkEnd w:id="15"/>
    </w:p>
    <w:bookmarkEnd w:id="5"/>
    <w:p w14:paraId="261AEE99" w14:textId="6E1F71EF" w:rsidR="005C6D45" w:rsidRDefault="00B84E0A">
      <w:pPr>
        <w:pStyle w:val="Heading1"/>
      </w:pPr>
      <w:r>
        <w:fldChar w:fldCharType="begin"/>
      </w:r>
      <w:r>
        <w:instrText xml:space="preserve"> HYPERLINK "https://app.pluralsight.com/course-player?clipId=4ee1609e-2a8d-4496-9c24-10d749c43054" \t "psplayer" </w:instrText>
      </w:r>
      <w:r>
        <w:fldChar w:fldCharType="separate"/>
      </w:r>
      <w:bookmarkStart w:id="16" w:name="_Toc127258143"/>
      <w:r w:rsidRPr="004B2D00">
        <w:t>Introducing Automated Web Tests with Selenium</w:t>
      </w:r>
      <w:bookmarkEnd w:id="16"/>
      <w:r>
        <w:fldChar w:fldCharType="end"/>
      </w:r>
    </w:p>
    <w:p w14:paraId="0EF52388" w14:textId="77777777" w:rsidR="00DD2DE3" w:rsidRPr="004B2D00" w:rsidRDefault="00DD2DE3" w:rsidP="00DD2DE3">
      <w:pPr>
        <w:pStyle w:val="Heading2"/>
      </w:pPr>
      <w:hyperlink r:id="rId11" w:tgtFrame="psplayer" w:history="1">
        <w:bookmarkStart w:id="17" w:name="_Toc127258144"/>
        <w:r w:rsidRPr="004B2D00">
          <w:t>Version Check</w:t>
        </w:r>
        <w:bookmarkEnd w:id="17"/>
      </w:hyperlink>
    </w:p>
    <w:p w14:paraId="6D60D086" w14:textId="77777777" w:rsidR="00DD2DE3" w:rsidRPr="004B2D00" w:rsidRDefault="00DD2DE3" w:rsidP="00DD2DE3">
      <w:pPr>
        <w:pStyle w:val="Heading2"/>
      </w:pPr>
      <w:hyperlink r:id="rId12" w:tgtFrame="psplayer" w:history="1">
        <w:bookmarkStart w:id="18" w:name="_Toc127258145"/>
        <w:r w:rsidRPr="004B2D00">
          <w:t>Introduction</w:t>
        </w:r>
        <w:bookmarkEnd w:id="18"/>
      </w:hyperlink>
    </w:p>
    <w:p w14:paraId="362CA6C2" w14:textId="77777777" w:rsidR="00DD2DE3" w:rsidRPr="004B2D00" w:rsidRDefault="00DD2DE3" w:rsidP="00DD2DE3">
      <w:pPr>
        <w:pStyle w:val="Heading2"/>
      </w:pPr>
      <w:hyperlink r:id="rId13" w:tgtFrame="psplayer" w:history="1">
        <w:bookmarkStart w:id="19" w:name="_Toc127258146"/>
        <w:r w:rsidRPr="004B2D00">
          <w:t>Module Overview</w:t>
        </w:r>
        <w:bookmarkEnd w:id="19"/>
      </w:hyperlink>
    </w:p>
    <w:p w14:paraId="6A06208A" w14:textId="77777777" w:rsidR="00DD2DE3" w:rsidRPr="004B2D00" w:rsidRDefault="00DD2DE3" w:rsidP="00DD2DE3">
      <w:pPr>
        <w:pStyle w:val="Heading2"/>
      </w:pPr>
      <w:hyperlink r:id="rId14" w:tgtFrame="psplayer" w:history="1">
        <w:bookmarkStart w:id="20" w:name="_Toc127258147"/>
        <w:r w:rsidRPr="004B2D00">
          <w:t>Why Write Automated Browser Tests?</w:t>
        </w:r>
        <w:bookmarkEnd w:id="20"/>
      </w:hyperlink>
    </w:p>
    <w:p w14:paraId="081B3397" w14:textId="77777777" w:rsidR="00DD2DE3" w:rsidRPr="004B2D00" w:rsidRDefault="00DD2DE3" w:rsidP="00DD2DE3">
      <w:pPr>
        <w:pStyle w:val="Heading2"/>
      </w:pPr>
      <w:hyperlink r:id="rId15" w:tgtFrame="psplayer" w:history="1">
        <w:bookmarkStart w:id="21" w:name="_Toc127258148"/>
        <w:r w:rsidRPr="004B2D00">
          <w:t>What Kind of Errors Can Be Found?</w:t>
        </w:r>
        <w:bookmarkEnd w:id="21"/>
      </w:hyperlink>
    </w:p>
    <w:p w14:paraId="1696D916" w14:textId="77777777" w:rsidR="00DD2DE3" w:rsidRPr="004B2D00" w:rsidRDefault="00DD2DE3" w:rsidP="00DD2DE3">
      <w:pPr>
        <w:pStyle w:val="Heading2"/>
      </w:pPr>
      <w:hyperlink r:id="rId16" w:tgtFrame="psplayer" w:history="1">
        <w:bookmarkStart w:id="22" w:name="_Toc127258149"/>
        <w:r w:rsidRPr="004B2D00">
          <w:t>Where Do Automated Web Tests Fit In?</w:t>
        </w:r>
        <w:bookmarkEnd w:id="22"/>
      </w:hyperlink>
    </w:p>
    <w:p w14:paraId="3412E16E" w14:textId="77777777" w:rsidR="00DD2DE3" w:rsidRPr="004B2D00" w:rsidRDefault="00DD2DE3" w:rsidP="00DD2DE3">
      <w:pPr>
        <w:pStyle w:val="Heading2"/>
      </w:pPr>
      <w:hyperlink r:id="rId17" w:tgtFrame="psplayer" w:history="1">
        <w:bookmarkStart w:id="23" w:name="_Toc127258150"/>
        <w:r w:rsidRPr="004B2D00">
          <w:t>The Difference between Selenium IDE and Selenium WebDriver</w:t>
        </w:r>
        <w:bookmarkEnd w:id="23"/>
      </w:hyperlink>
    </w:p>
    <w:p w14:paraId="535F1AE4" w14:textId="77777777" w:rsidR="00DD2DE3" w:rsidRPr="004B2D00" w:rsidRDefault="00DD2DE3" w:rsidP="00DD2DE3">
      <w:pPr>
        <w:pStyle w:val="Heading2"/>
      </w:pPr>
      <w:hyperlink r:id="rId18" w:tgtFrame="psplayer" w:history="1">
        <w:bookmarkStart w:id="24" w:name="_Toc127258151"/>
        <w:r w:rsidRPr="004B2D00">
          <w:t>Overview of Selenium WebDriver Features</w:t>
        </w:r>
        <w:bookmarkEnd w:id="24"/>
      </w:hyperlink>
    </w:p>
    <w:p w14:paraId="0297862E" w14:textId="77777777" w:rsidR="00DD2DE3" w:rsidRPr="004B2D00" w:rsidRDefault="00DD2DE3" w:rsidP="00DD2DE3">
      <w:pPr>
        <w:pStyle w:val="Heading2"/>
      </w:pPr>
      <w:hyperlink r:id="rId19" w:tgtFrame="psplayer" w:history="1">
        <w:bookmarkStart w:id="25" w:name="_Toc127258152"/>
        <w:r w:rsidRPr="004B2D00">
          <w:t>Selenium WebDriver Testing Architecture</w:t>
        </w:r>
        <w:bookmarkEnd w:id="25"/>
      </w:hyperlink>
    </w:p>
    <w:p w14:paraId="0A035507" w14:textId="77777777" w:rsidR="00DD2DE3" w:rsidRPr="004B2D00" w:rsidRDefault="00DD2DE3" w:rsidP="00DD2DE3">
      <w:pPr>
        <w:pStyle w:val="Heading2"/>
      </w:pPr>
      <w:hyperlink r:id="rId20" w:tgtFrame="psplayer" w:history="1">
        <w:bookmarkStart w:id="26" w:name="_Toc127258153"/>
        <w:r w:rsidRPr="004B2D00">
          <w:t>Which Test Scenarios Should You Automate?</w:t>
        </w:r>
        <w:bookmarkEnd w:id="26"/>
      </w:hyperlink>
    </w:p>
    <w:p w14:paraId="459F6511" w14:textId="1AD5D738" w:rsidR="00862B80" w:rsidRDefault="00DD2DE3" w:rsidP="00862B80">
      <w:pPr>
        <w:pStyle w:val="Heading2"/>
      </w:pPr>
      <w:hyperlink r:id="rId21" w:tgtFrame="psplayer" w:history="1">
        <w:bookmarkStart w:id="27" w:name="_Toc127258154"/>
        <w:r w:rsidRPr="004B2D00">
          <w:t>The Limitations of Automated Browser Tests</w:t>
        </w:r>
        <w:bookmarkEnd w:id="27"/>
      </w:hyperlink>
    </w:p>
    <w:p w14:paraId="71324FC2" w14:textId="0F4F4817" w:rsidR="005C6D45" w:rsidRDefault="002F25A8">
      <w:r>
        <w:t xml:space="preserve"> </w:t>
      </w:r>
    </w:p>
    <w:p w14:paraId="322AC83A" w14:textId="129917E4" w:rsidR="005C6D45" w:rsidRDefault="003D7002">
      <w:pPr>
        <w:pStyle w:val="Heading1"/>
      </w:pPr>
      <w:bookmarkStart w:id="28" w:name="_Toc127258155"/>
      <w:r>
        <w:rPr>
          <w:shd w:val="clear" w:color="auto" w:fill="FFFFFF"/>
        </w:rPr>
        <w:lastRenderedPageBreak/>
        <w:t>Creating a Selenium WebDriver Test Project in C#</w:t>
      </w:r>
      <w:bookmarkEnd w:id="28"/>
      <w:r w:rsidR="002F25A8">
        <w:t xml:space="preserve"> </w:t>
      </w:r>
    </w:p>
    <w:p w14:paraId="2D79F14F" w14:textId="77777777" w:rsidR="00DB7F99" w:rsidRDefault="00DB7F99" w:rsidP="00DB7F99">
      <w:pPr>
        <w:pStyle w:val="Heading2"/>
        <w:rPr>
          <w:shd w:val="clear" w:color="auto" w:fill="FFFFFF"/>
        </w:rPr>
      </w:pPr>
      <w:bookmarkStart w:id="29" w:name="_Toc127258156"/>
      <w:r>
        <w:rPr>
          <w:shd w:val="clear" w:color="auto" w:fill="FFFFFF"/>
        </w:rPr>
        <w:t>Introducing the Web App to Be Tested</w:t>
      </w:r>
      <w:bookmarkEnd w:id="29"/>
    </w:p>
    <w:p w14:paraId="3A2B26C3" w14:textId="77777777" w:rsidR="00DB7F99" w:rsidRDefault="00DB7F99" w:rsidP="00DB7F99">
      <w:pPr>
        <w:pStyle w:val="Heading2"/>
        <w:rPr>
          <w:shd w:val="clear" w:color="auto" w:fill="FFFFFF"/>
        </w:rPr>
      </w:pPr>
      <w:bookmarkStart w:id="30" w:name="_Toc127258157"/>
      <w:r>
        <w:rPr>
          <w:shd w:val="clear" w:color="auto" w:fill="FFFFFF"/>
        </w:rPr>
        <w:t>Creating a Selenium Test Project</w:t>
      </w:r>
      <w:bookmarkEnd w:id="30"/>
    </w:p>
    <w:p w14:paraId="247AD01F" w14:textId="77777777" w:rsidR="00DB7F99" w:rsidRDefault="00DB7F99" w:rsidP="00DB7F99">
      <w:pPr>
        <w:pStyle w:val="Heading2"/>
        <w:rPr>
          <w:shd w:val="clear" w:color="auto" w:fill="FFFFFF"/>
        </w:rPr>
      </w:pPr>
      <w:bookmarkStart w:id="31" w:name="_Toc127258158"/>
      <w:r>
        <w:rPr>
          <w:shd w:val="clear" w:color="auto" w:fill="FFFFFF"/>
        </w:rPr>
        <w:t>Installing Selenium into the Test Project</w:t>
      </w:r>
      <w:bookmarkEnd w:id="31"/>
    </w:p>
    <w:p w14:paraId="168F0177" w14:textId="77777777" w:rsidR="00DB7F99" w:rsidRDefault="00DB7F99" w:rsidP="00DB7F99">
      <w:pPr>
        <w:pStyle w:val="Heading2"/>
        <w:rPr>
          <w:shd w:val="clear" w:color="auto" w:fill="FFFFFF"/>
        </w:rPr>
      </w:pPr>
      <w:bookmarkStart w:id="32" w:name="_Toc127258159"/>
      <w:r>
        <w:rPr>
          <w:shd w:val="clear" w:color="auto" w:fill="FFFFFF"/>
        </w:rPr>
        <w:t>Creating an Initial Test</w:t>
      </w:r>
      <w:bookmarkEnd w:id="32"/>
    </w:p>
    <w:p w14:paraId="0C7D9FA0" w14:textId="33DC771B" w:rsidR="005C6D45" w:rsidRDefault="00DB7F99" w:rsidP="00DB7F99">
      <w:pPr>
        <w:pStyle w:val="Heading2"/>
      </w:pPr>
      <w:bookmarkStart w:id="33" w:name="_Toc127258160"/>
      <w:r>
        <w:rPr>
          <w:shd w:val="clear" w:color="auto" w:fill="FFFFFF"/>
        </w:rPr>
        <w:t>Navigating to a URL with Selenium WebDriver</w:t>
      </w:r>
      <w:bookmarkEnd w:id="33"/>
      <w:r w:rsidR="002F25A8">
        <w:t xml:space="preserve"> </w:t>
      </w:r>
    </w:p>
    <w:p w14:paraId="5D734CD7" w14:textId="0D3B3E6F" w:rsidR="00A42127" w:rsidRPr="00600948" w:rsidRDefault="00A42127" w:rsidP="00600948">
      <w:pPr>
        <w:pStyle w:val="Heading1"/>
        <w:rPr>
          <w:shd w:val="clear" w:color="auto" w:fill="FFFFFF"/>
        </w:rPr>
      </w:pPr>
      <w:hyperlink r:id="rId22" w:tgtFrame="psplayer" w:history="1">
        <w:bookmarkStart w:id="34" w:name="_Toc127258161"/>
        <w:r w:rsidRPr="00600948">
          <w:rPr>
            <w:shd w:val="clear" w:color="auto" w:fill="FFFFFF"/>
          </w:rPr>
          <w:t xml:space="preserve">Interacting with the Browser Using Selenium </w:t>
        </w:r>
        <w:r w:rsidRPr="00600948">
          <w:rPr>
            <w:shd w:val="clear" w:color="auto" w:fill="FFFFFF"/>
          </w:rPr>
          <w:t>Web</w:t>
        </w:r>
        <w:r w:rsidR="00EA0D9A">
          <w:rPr>
            <w:shd w:val="clear" w:color="auto" w:fill="FFFFFF"/>
          </w:rPr>
          <w:t xml:space="preserve"> </w:t>
        </w:r>
        <w:r w:rsidRPr="00600948">
          <w:rPr>
            <w:shd w:val="clear" w:color="auto" w:fill="FFFFFF"/>
          </w:rPr>
          <w:t>Driver</w:t>
        </w:r>
        <w:bookmarkEnd w:id="34"/>
      </w:hyperlink>
    </w:p>
    <w:p w14:paraId="24FE47F1" w14:textId="2916742B" w:rsidR="00A42127" w:rsidRDefault="00A42127" w:rsidP="00A42127">
      <w:pPr>
        <w:pStyle w:val="Heading2"/>
        <w:rPr>
          <w:shd w:val="clear" w:color="auto" w:fill="FFFFFF"/>
        </w:rPr>
      </w:pPr>
      <w:bookmarkStart w:id="35" w:name="_Toc127258162"/>
      <w:r>
        <w:rPr>
          <w:shd w:val="clear" w:color="auto" w:fill="FFFFFF"/>
        </w:rPr>
        <w:t>The Logical Arrange, Act, and Assert Phases of a Web Test</w:t>
      </w:r>
      <w:bookmarkEnd w:id="35"/>
    </w:p>
    <w:p w14:paraId="4A1AB919" w14:textId="77777777" w:rsidR="00A42127" w:rsidRDefault="00A42127" w:rsidP="00A42127">
      <w:pPr>
        <w:pStyle w:val="Heading2"/>
        <w:rPr>
          <w:shd w:val="clear" w:color="auto" w:fill="FFFFFF"/>
        </w:rPr>
      </w:pPr>
      <w:bookmarkStart w:id="36" w:name="_Toc127258163"/>
      <w:r>
        <w:rPr>
          <w:shd w:val="clear" w:color="auto" w:fill="FFFFFF"/>
        </w:rPr>
        <w:t>Reading the Current Page Title</w:t>
      </w:r>
      <w:bookmarkEnd w:id="36"/>
    </w:p>
    <w:p w14:paraId="7E3BD808" w14:textId="77777777" w:rsidR="00A42127" w:rsidRDefault="00A42127" w:rsidP="00A42127">
      <w:pPr>
        <w:pStyle w:val="Heading2"/>
        <w:rPr>
          <w:shd w:val="clear" w:color="auto" w:fill="FFFFFF"/>
        </w:rPr>
      </w:pPr>
      <w:bookmarkStart w:id="37" w:name="_Toc127258164"/>
      <w:r>
        <w:rPr>
          <w:shd w:val="clear" w:color="auto" w:fill="FFFFFF"/>
        </w:rPr>
        <w:t>Reading the Browser's Current URL</w:t>
      </w:r>
      <w:bookmarkEnd w:id="37"/>
    </w:p>
    <w:p w14:paraId="58DBB6F2" w14:textId="77777777" w:rsidR="00A42127" w:rsidRDefault="00A42127" w:rsidP="00A42127">
      <w:pPr>
        <w:pStyle w:val="Heading2"/>
        <w:rPr>
          <w:shd w:val="clear" w:color="auto" w:fill="FFFFFF"/>
        </w:rPr>
      </w:pPr>
      <w:bookmarkStart w:id="38" w:name="_Toc127258165"/>
      <w:r>
        <w:rPr>
          <w:shd w:val="clear" w:color="auto" w:fill="FFFFFF"/>
        </w:rPr>
        <w:t>Reloading the Current Page in the Browser</w:t>
      </w:r>
      <w:bookmarkEnd w:id="38"/>
    </w:p>
    <w:p w14:paraId="00064E7D" w14:textId="77777777" w:rsidR="00A42127" w:rsidRDefault="00A42127" w:rsidP="00A42127">
      <w:pPr>
        <w:pStyle w:val="Heading2"/>
        <w:rPr>
          <w:shd w:val="clear" w:color="auto" w:fill="FFFFFF"/>
        </w:rPr>
      </w:pPr>
      <w:bookmarkStart w:id="39" w:name="_Toc127258166"/>
      <w:r>
        <w:rPr>
          <w:shd w:val="clear" w:color="auto" w:fill="FFFFFF"/>
        </w:rPr>
        <w:t>Navigating Backwards with Selenium WebDriver</w:t>
      </w:r>
      <w:bookmarkEnd w:id="39"/>
    </w:p>
    <w:p w14:paraId="4A617A91" w14:textId="55143096" w:rsidR="005C6D45" w:rsidRDefault="00A42127" w:rsidP="00A42127">
      <w:pPr>
        <w:pStyle w:val="Heading2"/>
        <w:rPr>
          <w:shd w:val="clear" w:color="auto" w:fill="FFFFFF"/>
        </w:rPr>
      </w:pPr>
      <w:bookmarkStart w:id="40" w:name="_Toc127258167"/>
      <w:r>
        <w:rPr>
          <w:shd w:val="clear" w:color="auto" w:fill="FFFFFF"/>
        </w:rPr>
        <w:t>Navigating Forwards with Selenium WebDriver</w:t>
      </w:r>
      <w:bookmarkEnd w:id="40"/>
    </w:p>
    <w:p w14:paraId="52C8AD8D" w14:textId="06DA6BA9" w:rsidR="00E51E1A" w:rsidRPr="00600948" w:rsidRDefault="00E51E1A" w:rsidP="00E51E1A">
      <w:pPr>
        <w:pStyle w:val="Heading1"/>
        <w:rPr>
          <w:shd w:val="clear" w:color="auto" w:fill="FFFFFF"/>
        </w:rPr>
      </w:pPr>
      <w:hyperlink r:id="rId23" w:tgtFrame="psplayer" w:history="1">
        <w:bookmarkStart w:id="41" w:name="_Toc127258168"/>
        <w:r w:rsidRPr="005F4D1D">
          <w:t>Selecting and Manipulating HTML Elements</w:t>
        </w:r>
        <w:bookmarkEnd w:id="41"/>
      </w:hyperlink>
    </w:p>
    <w:p w14:paraId="3AFE41FD" w14:textId="77777777" w:rsidR="00DE4243" w:rsidRDefault="00DE4243" w:rsidP="00DE4243">
      <w:pPr>
        <w:pStyle w:val="Heading2"/>
        <w:rPr>
          <w:shd w:val="clear" w:color="auto" w:fill="FFFFFF"/>
        </w:rPr>
      </w:pPr>
      <w:bookmarkStart w:id="42" w:name="_Toc127258169"/>
      <w:r>
        <w:rPr>
          <w:shd w:val="clear" w:color="auto" w:fill="FFFFFF"/>
        </w:rPr>
        <w:lastRenderedPageBreak/>
        <w:t>Selecting an HTML Element by Its Id</w:t>
      </w:r>
      <w:bookmarkEnd w:id="42"/>
    </w:p>
    <w:p w14:paraId="47365EF4" w14:textId="77777777" w:rsidR="00DE4243" w:rsidRDefault="00DE4243" w:rsidP="00DE4243">
      <w:pPr>
        <w:pStyle w:val="Heading2"/>
        <w:rPr>
          <w:shd w:val="clear" w:color="auto" w:fill="FFFFFF"/>
        </w:rPr>
      </w:pPr>
      <w:bookmarkStart w:id="43" w:name="_Toc127258170"/>
      <w:r>
        <w:rPr>
          <w:shd w:val="clear" w:color="auto" w:fill="FFFFFF"/>
        </w:rPr>
        <w:t>Clicking an HTML Link with Selenium</w:t>
      </w:r>
      <w:bookmarkEnd w:id="43"/>
    </w:p>
    <w:p w14:paraId="0BE585FE" w14:textId="77777777" w:rsidR="00DE4243" w:rsidRDefault="00DE4243" w:rsidP="00DE4243">
      <w:pPr>
        <w:pStyle w:val="Heading2"/>
        <w:rPr>
          <w:shd w:val="clear" w:color="auto" w:fill="FFFFFF"/>
        </w:rPr>
      </w:pPr>
      <w:bookmarkStart w:id="44" w:name="_Toc127258171"/>
      <w:r>
        <w:rPr>
          <w:shd w:val="clear" w:color="auto" w:fill="FFFFFF"/>
        </w:rPr>
        <w:t>Finding an HTML Link by Its Link Text</w:t>
      </w:r>
      <w:bookmarkEnd w:id="44"/>
    </w:p>
    <w:p w14:paraId="7F522275" w14:textId="77777777" w:rsidR="00DE4243" w:rsidRDefault="00DE4243" w:rsidP="00DE4243">
      <w:pPr>
        <w:pStyle w:val="Heading2"/>
        <w:rPr>
          <w:shd w:val="clear" w:color="auto" w:fill="FFFFFF"/>
        </w:rPr>
      </w:pPr>
      <w:bookmarkStart w:id="45" w:name="_Toc127258172"/>
      <w:r>
        <w:rPr>
          <w:shd w:val="clear" w:color="auto" w:fill="FFFFFF"/>
        </w:rPr>
        <w:t>Finding an HTML Element Using a CSS Selector</w:t>
      </w:r>
      <w:bookmarkEnd w:id="45"/>
    </w:p>
    <w:p w14:paraId="0D00E3C2" w14:textId="77777777" w:rsidR="00DE4243" w:rsidRDefault="00DE4243" w:rsidP="00DE4243">
      <w:pPr>
        <w:pStyle w:val="Heading2"/>
        <w:rPr>
          <w:shd w:val="clear" w:color="auto" w:fill="FFFFFF"/>
        </w:rPr>
      </w:pPr>
      <w:bookmarkStart w:id="46" w:name="_Toc127258173"/>
      <w:r>
        <w:rPr>
          <w:shd w:val="clear" w:color="auto" w:fill="FFFFFF"/>
        </w:rPr>
        <w:t>Finding an HTML Element by Class Name</w:t>
      </w:r>
      <w:bookmarkEnd w:id="46"/>
    </w:p>
    <w:p w14:paraId="0298D6C5" w14:textId="19EE3D9C" w:rsidR="00E51E1A" w:rsidRDefault="00DE4243" w:rsidP="00DE4243">
      <w:pPr>
        <w:pStyle w:val="Heading2"/>
        <w:rPr>
          <w:shd w:val="clear" w:color="auto" w:fill="FFFFFF"/>
        </w:rPr>
      </w:pPr>
      <w:bookmarkStart w:id="47" w:name="_Toc127258174"/>
      <w:r>
        <w:rPr>
          <w:shd w:val="clear" w:color="auto" w:fill="FFFFFF"/>
        </w:rPr>
        <w:t>Finding an Element by Its HTML Tag Name</w:t>
      </w:r>
      <w:bookmarkEnd w:id="47"/>
    </w:p>
    <w:p w14:paraId="1BAA2688" w14:textId="3F93791B" w:rsidR="0050341A" w:rsidRDefault="00B629C6" w:rsidP="0050341A">
      <w:pPr>
        <w:pStyle w:val="Heading1"/>
      </w:pPr>
      <w:hyperlink r:id="rId24" w:tgtFrame="psplayer" w:history="1">
        <w:bookmarkStart w:id="48" w:name="_Toc127258175"/>
        <w:r w:rsidRPr="005F4D1D">
          <w:t>Advanced HTML Element Selection and Manipulation</w:t>
        </w:r>
        <w:bookmarkEnd w:id="48"/>
      </w:hyperlink>
    </w:p>
    <w:p w14:paraId="7B0E7C52" w14:textId="77777777" w:rsidR="0050341A" w:rsidRDefault="0050341A" w:rsidP="0050341A">
      <w:pPr>
        <w:pStyle w:val="Heading2"/>
        <w:rPr>
          <w:shd w:val="clear" w:color="auto" w:fill="FFFFFF"/>
        </w:rPr>
      </w:pPr>
      <w:bookmarkStart w:id="49" w:name="_Toc127258176"/>
      <w:r>
        <w:rPr>
          <w:shd w:val="clear" w:color="auto" w:fill="FFFFFF"/>
        </w:rPr>
        <w:t>Selecting an HTML Link Using Partially Known Link Text</w:t>
      </w:r>
      <w:bookmarkEnd w:id="49"/>
    </w:p>
    <w:p w14:paraId="75C453F7" w14:textId="77777777" w:rsidR="0050341A" w:rsidRDefault="0050341A" w:rsidP="0050341A">
      <w:pPr>
        <w:pStyle w:val="Heading2"/>
        <w:rPr>
          <w:shd w:val="clear" w:color="auto" w:fill="FFFFFF"/>
        </w:rPr>
      </w:pPr>
      <w:bookmarkStart w:id="50" w:name="_Toc127258177"/>
      <w:r>
        <w:rPr>
          <w:shd w:val="clear" w:color="auto" w:fill="FFFFFF"/>
        </w:rPr>
        <w:t>Selecting HTML Elements with Absolute XPath</w:t>
      </w:r>
      <w:bookmarkEnd w:id="50"/>
    </w:p>
    <w:p w14:paraId="07D62671" w14:textId="77777777" w:rsidR="0050341A" w:rsidRDefault="0050341A" w:rsidP="0050341A">
      <w:pPr>
        <w:pStyle w:val="Heading2"/>
        <w:rPr>
          <w:shd w:val="clear" w:color="auto" w:fill="FFFFFF"/>
        </w:rPr>
      </w:pPr>
      <w:bookmarkStart w:id="51" w:name="_Toc127258178"/>
      <w:r>
        <w:rPr>
          <w:shd w:val="clear" w:color="auto" w:fill="FFFFFF"/>
        </w:rPr>
        <w:t>Selecting HTML Elements with Relative XPath</w:t>
      </w:r>
      <w:bookmarkEnd w:id="51"/>
    </w:p>
    <w:p w14:paraId="3D8D6C55" w14:textId="77777777" w:rsidR="0050341A" w:rsidRDefault="0050341A" w:rsidP="0050341A">
      <w:pPr>
        <w:pStyle w:val="Heading2"/>
        <w:rPr>
          <w:shd w:val="clear" w:color="auto" w:fill="FFFFFF"/>
        </w:rPr>
      </w:pPr>
      <w:bookmarkStart w:id="52" w:name="_Toc127258179"/>
      <w:r>
        <w:rPr>
          <w:shd w:val="clear" w:color="auto" w:fill="FFFFFF"/>
        </w:rPr>
        <w:t>Explicitly Waiting for an HTML Element to Become Selectable</w:t>
      </w:r>
      <w:bookmarkEnd w:id="52"/>
    </w:p>
    <w:p w14:paraId="7581C3F4" w14:textId="33A0202A" w:rsidR="0050341A" w:rsidRDefault="0050341A" w:rsidP="0050341A">
      <w:pPr>
        <w:pStyle w:val="Heading2"/>
        <w:rPr>
          <w:shd w:val="clear" w:color="auto" w:fill="FFFFFF"/>
        </w:rPr>
      </w:pPr>
      <w:bookmarkStart w:id="53" w:name="_Toc127258180"/>
      <w:r>
        <w:rPr>
          <w:shd w:val="clear" w:color="auto" w:fill="FFFFFF"/>
        </w:rPr>
        <w:t xml:space="preserve">Explicitly Waiting </w:t>
      </w:r>
      <w:r w:rsidR="001D2D4B">
        <w:rPr>
          <w:shd w:val="clear" w:color="auto" w:fill="FFFFFF"/>
        </w:rPr>
        <w:t>to</w:t>
      </w:r>
      <w:r>
        <w:rPr>
          <w:shd w:val="clear" w:color="auto" w:fill="FFFFFF"/>
        </w:rPr>
        <w:t xml:space="preserve"> Use</w:t>
      </w:r>
      <w:r>
        <w:rPr>
          <w:shd w:val="clear" w:color="auto" w:fill="FFFFFF"/>
        </w:rPr>
        <w:t xml:space="preserve"> Prebuilt Conditions</w:t>
      </w:r>
      <w:bookmarkEnd w:id="53"/>
    </w:p>
    <w:p w14:paraId="0E4767FF" w14:textId="77777777" w:rsidR="0050341A" w:rsidRDefault="0050341A" w:rsidP="0050341A">
      <w:pPr>
        <w:pStyle w:val="Heading2"/>
        <w:rPr>
          <w:shd w:val="clear" w:color="auto" w:fill="FFFFFF"/>
        </w:rPr>
      </w:pPr>
      <w:bookmarkStart w:id="54" w:name="_Toc127258181"/>
      <w:r>
        <w:rPr>
          <w:shd w:val="clear" w:color="auto" w:fill="FFFFFF"/>
        </w:rPr>
        <w:t>Using Implicit Wait Times When Selecting Elements</w:t>
      </w:r>
      <w:bookmarkEnd w:id="54"/>
    </w:p>
    <w:p w14:paraId="646D5AF4" w14:textId="77777777" w:rsidR="0050341A" w:rsidRDefault="0050341A" w:rsidP="0050341A">
      <w:pPr>
        <w:pStyle w:val="Heading2"/>
        <w:rPr>
          <w:shd w:val="clear" w:color="auto" w:fill="FFFFFF"/>
        </w:rPr>
      </w:pPr>
      <w:bookmarkStart w:id="55" w:name="_Toc127258182"/>
      <w:r>
        <w:rPr>
          <w:shd w:val="clear" w:color="auto" w:fill="FFFFFF"/>
        </w:rPr>
        <w:t>Refactoring an Implicit Wait Test to Use Explicit Waits</w:t>
      </w:r>
      <w:bookmarkEnd w:id="55"/>
    </w:p>
    <w:p w14:paraId="1140B939" w14:textId="15222082" w:rsidR="0050341A" w:rsidRDefault="0050341A" w:rsidP="0050341A">
      <w:pPr>
        <w:pStyle w:val="Heading2"/>
        <w:rPr>
          <w:shd w:val="clear" w:color="auto" w:fill="FFFFFF"/>
        </w:rPr>
      </w:pPr>
      <w:bookmarkStart w:id="56" w:name="_Toc127258183"/>
      <w:r>
        <w:rPr>
          <w:shd w:val="clear" w:color="auto" w:fill="FFFFFF"/>
        </w:rPr>
        <w:t>Selecting Multiple Elements</w:t>
      </w:r>
      <w:bookmarkEnd w:id="56"/>
    </w:p>
    <w:p w14:paraId="4E4EC8BD" w14:textId="37CF59B2" w:rsidR="00EC03D5" w:rsidRDefault="00EC03D5" w:rsidP="00EC03D5">
      <w:pPr>
        <w:pStyle w:val="Heading1"/>
      </w:pPr>
      <w:hyperlink r:id="rId25" w:tgtFrame="psplayer" w:history="1">
        <w:bookmarkStart w:id="57" w:name="_Toc127258184"/>
        <w:r w:rsidRPr="005F4D1D">
          <w:t>Filling out and Submitting HTML Forms with Selenium</w:t>
        </w:r>
        <w:bookmarkEnd w:id="57"/>
      </w:hyperlink>
    </w:p>
    <w:p w14:paraId="675E1E0A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58" w:name="_Toc127258185"/>
      <w:r>
        <w:rPr>
          <w:shd w:val="clear" w:color="auto" w:fill="FFFFFF"/>
        </w:rPr>
        <w:lastRenderedPageBreak/>
        <w:t>Entering Text into HTML Text Boxes</w:t>
      </w:r>
      <w:bookmarkEnd w:id="58"/>
    </w:p>
    <w:p w14:paraId="20B341CC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59" w:name="_Toc127258186"/>
      <w:r>
        <w:rPr>
          <w:shd w:val="clear" w:color="auto" w:fill="FFFFFF"/>
        </w:rPr>
        <w:t>Choosing an HTML Radio Button</w:t>
      </w:r>
      <w:bookmarkEnd w:id="59"/>
    </w:p>
    <w:p w14:paraId="17EFF29F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0" w:name="_Toc127258187"/>
      <w:r>
        <w:rPr>
          <w:shd w:val="clear" w:color="auto" w:fill="FFFFFF"/>
        </w:rPr>
        <w:t>Choosing an Option from a Select List</w:t>
      </w:r>
      <w:bookmarkEnd w:id="60"/>
    </w:p>
    <w:p w14:paraId="6B3B8A7C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1" w:name="_Toc127258188"/>
      <w:r>
        <w:rPr>
          <w:shd w:val="clear" w:color="auto" w:fill="FFFFFF"/>
        </w:rPr>
        <w:t>Checking an HTML Check Box</w:t>
      </w:r>
      <w:bookmarkEnd w:id="61"/>
    </w:p>
    <w:p w14:paraId="663CB73F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2" w:name="_Toc127258189"/>
      <w:r>
        <w:rPr>
          <w:shd w:val="clear" w:color="auto" w:fill="FFFFFF"/>
        </w:rPr>
        <w:t>Submitting an HTML Form with Selenium</w:t>
      </w:r>
      <w:bookmarkEnd w:id="62"/>
    </w:p>
    <w:p w14:paraId="424EE3FF" w14:textId="548CB5F6" w:rsidR="00EC03D5" w:rsidRDefault="00EC03D5" w:rsidP="00EC03D5">
      <w:pPr>
        <w:pStyle w:val="Heading2"/>
        <w:rPr>
          <w:shd w:val="clear" w:color="auto" w:fill="FFFFFF"/>
        </w:rPr>
      </w:pPr>
      <w:bookmarkStart w:id="63" w:name="_Toc127258190"/>
      <w:r>
        <w:rPr>
          <w:shd w:val="clear" w:color="auto" w:fill="FFFFFF"/>
        </w:rPr>
        <w:t>Testing HTML Form Validation with Selenium</w:t>
      </w:r>
      <w:bookmarkEnd w:id="63"/>
    </w:p>
    <w:p w14:paraId="352D706A" w14:textId="363F0721" w:rsidR="00EC03D5" w:rsidRPr="00EC03D5" w:rsidRDefault="00EC03D5" w:rsidP="00EC03D5">
      <w:pPr>
        <w:pStyle w:val="Heading1"/>
      </w:pPr>
      <w:hyperlink r:id="rId26" w:tgtFrame="psplayer" w:history="1">
        <w:bookmarkStart w:id="64" w:name="_Toc127258191"/>
        <w:r w:rsidRPr="005F4D1D">
          <w:t>Advanced Browser Manipulation</w:t>
        </w:r>
        <w:bookmarkEnd w:id="64"/>
      </w:hyperlink>
    </w:p>
    <w:p w14:paraId="1CCE2082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5" w:name="_Toc127258192"/>
      <w:r>
        <w:rPr>
          <w:shd w:val="clear" w:color="auto" w:fill="FFFFFF"/>
        </w:rPr>
        <w:t>Controlling the Browser Size and Position</w:t>
      </w:r>
      <w:bookmarkEnd w:id="65"/>
    </w:p>
    <w:p w14:paraId="2AC1D1B3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6" w:name="_Toc127258193"/>
      <w:r>
        <w:rPr>
          <w:shd w:val="clear" w:color="auto" w:fill="FFFFFF"/>
        </w:rPr>
        <w:t>Preventing Accidental Page Interaction with a Minimized Browser</w:t>
      </w:r>
      <w:bookmarkEnd w:id="66"/>
    </w:p>
    <w:p w14:paraId="68969BE3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7" w:name="_Toc127258194"/>
      <w:r>
        <w:rPr>
          <w:shd w:val="clear" w:color="auto" w:fill="FFFFFF"/>
        </w:rPr>
        <w:t>Switching between Tabs in the Browser</w:t>
      </w:r>
      <w:bookmarkEnd w:id="67"/>
    </w:p>
    <w:p w14:paraId="74E747D3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8" w:name="_Toc127258195"/>
      <w:r>
        <w:rPr>
          <w:shd w:val="clear" w:color="auto" w:fill="FFFFFF"/>
        </w:rPr>
        <w:t>Handling Simple Alert Popups in Selenium</w:t>
      </w:r>
      <w:bookmarkEnd w:id="68"/>
    </w:p>
    <w:p w14:paraId="67BB6D39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69" w:name="_Toc127258196"/>
      <w:r>
        <w:rPr>
          <w:shd w:val="clear" w:color="auto" w:fill="FFFFFF"/>
        </w:rPr>
        <w:t>Handling Confirmation Popups in Selenium</w:t>
      </w:r>
      <w:bookmarkEnd w:id="69"/>
    </w:p>
    <w:p w14:paraId="1C5A226A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0" w:name="_Toc127258197"/>
      <w:r>
        <w:rPr>
          <w:shd w:val="clear" w:color="auto" w:fill="FFFFFF"/>
        </w:rPr>
        <w:t>Manipulating Cookies with Selenium</w:t>
      </w:r>
      <w:bookmarkEnd w:id="70"/>
    </w:p>
    <w:p w14:paraId="48E6F5E7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1" w:name="_Toc127258198"/>
      <w:r>
        <w:rPr>
          <w:shd w:val="clear" w:color="auto" w:fill="FFFFFF"/>
        </w:rPr>
        <w:t>Saving Screenshots with Selenium</w:t>
      </w:r>
      <w:bookmarkEnd w:id="71"/>
    </w:p>
    <w:p w14:paraId="5F747E00" w14:textId="3A3272D8" w:rsidR="00EC03D5" w:rsidRDefault="00EC03D5" w:rsidP="00EC03D5">
      <w:pPr>
        <w:pStyle w:val="Heading2"/>
        <w:rPr>
          <w:shd w:val="clear" w:color="auto" w:fill="FFFFFF"/>
        </w:rPr>
      </w:pPr>
      <w:bookmarkStart w:id="72" w:name="_Toc127258199"/>
      <w:r>
        <w:rPr>
          <w:shd w:val="clear" w:color="auto" w:fill="FFFFFF"/>
        </w:rPr>
        <w:t>Using Approval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Tests with Selenium Screenshots</w:t>
      </w:r>
      <w:bookmarkEnd w:id="72"/>
    </w:p>
    <w:p w14:paraId="1312B319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3" w:name="_Toc127258200"/>
      <w:r>
        <w:rPr>
          <w:shd w:val="clear" w:color="auto" w:fill="FFFFFF"/>
        </w:rPr>
        <w:t>Executing Arbitrary JavaScript on the Page</w:t>
      </w:r>
      <w:bookmarkEnd w:id="73"/>
    </w:p>
    <w:p w14:paraId="4F6D8B8A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4" w:name="_Toc127258201"/>
      <w:r>
        <w:rPr>
          <w:shd w:val="clear" w:color="auto" w:fill="FFFFFF"/>
        </w:rPr>
        <w:t>Building Advanced Interactions with Actions</w:t>
      </w:r>
      <w:bookmarkEnd w:id="74"/>
    </w:p>
    <w:p w14:paraId="40FA15C2" w14:textId="151759AF" w:rsidR="00EC03D5" w:rsidRDefault="00EC03D5" w:rsidP="00EC03D5">
      <w:pPr>
        <w:pStyle w:val="Heading2"/>
        <w:rPr>
          <w:shd w:val="clear" w:color="auto" w:fill="FFFFFF"/>
        </w:rPr>
      </w:pPr>
      <w:bookmarkStart w:id="75" w:name="_Toc127258202"/>
      <w:r>
        <w:rPr>
          <w:shd w:val="clear" w:color="auto" w:fill="FFFFFF"/>
        </w:rPr>
        <w:t>Other Advanced Techniques</w:t>
      </w:r>
      <w:bookmarkEnd w:id="75"/>
    </w:p>
    <w:p w14:paraId="190B3BF1" w14:textId="77B6324A" w:rsidR="00EC03D5" w:rsidRDefault="00EC03D5" w:rsidP="00EC03D5">
      <w:pPr>
        <w:pStyle w:val="Heading1"/>
      </w:pPr>
      <w:hyperlink r:id="rId27" w:tgtFrame="psplayer" w:history="1">
        <w:bookmarkStart w:id="76" w:name="_Toc127258203"/>
        <w:r w:rsidRPr="005F4D1D">
          <w:t>Creating Easy to Maintain Selenium Test Code</w:t>
        </w:r>
        <w:bookmarkEnd w:id="76"/>
      </w:hyperlink>
    </w:p>
    <w:p w14:paraId="4167A821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7" w:name="_Toc127258204"/>
      <w:r>
        <w:rPr>
          <w:shd w:val="clear" w:color="auto" w:fill="FFFFFF"/>
        </w:rPr>
        <w:t>The Problems with Duplicate Browser Automation Test Code</w:t>
      </w:r>
      <w:bookmarkEnd w:id="77"/>
    </w:p>
    <w:p w14:paraId="40A9DC38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8" w:name="_Toc127258205"/>
      <w:r>
        <w:rPr>
          <w:shd w:val="clear" w:color="auto" w:fill="FFFFFF"/>
        </w:rPr>
        <w:t>An Overview of the Page Object Model Pattern for Browser Tests</w:t>
      </w:r>
      <w:bookmarkEnd w:id="78"/>
    </w:p>
    <w:p w14:paraId="4F722F34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79" w:name="_Toc127258206"/>
      <w:r>
        <w:rPr>
          <w:shd w:val="clear" w:color="auto" w:fill="FFFFFF"/>
        </w:rPr>
        <w:t>Which HTML Elements Should You Add to a Page Object Model?</w:t>
      </w:r>
      <w:bookmarkEnd w:id="79"/>
    </w:p>
    <w:p w14:paraId="6A89B614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80" w:name="_Toc127258207"/>
      <w:r>
        <w:rPr>
          <w:shd w:val="clear" w:color="auto" w:fill="FFFFFF"/>
        </w:rPr>
        <w:t>Creating an Initial Page Object Model</w:t>
      </w:r>
      <w:bookmarkEnd w:id="80"/>
    </w:p>
    <w:p w14:paraId="401B1573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81" w:name="_Toc127258208"/>
      <w:r>
        <w:rPr>
          <w:shd w:val="clear" w:color="auto" w:fill="FFFFFF"/>
        </w:rPr>
        <w:t>Returning Fundamental Types from Page Object Models</w:t>
      </w:r>
      <w:bookmarkEnd w:id="81"/>
    </w:p>
    <w:p w14:paraId="6A12C41A" w14:textId="77777777" w:rsidR="00EC03D5" w:rsidRDefault="00EC03D5" w:rsidP="00EC03D5">
      <w:pPr>
        <w:pStyle w:val="Heading2"/>
        <w:rPr>
          <w:shd w:val="clear" w:color="auto" w:fill="FFFFFF"/>
        </w:rPr>
      </w:pPr>
      <w:bookmarkStart w:id="82" w:name="_Toc127258209"/>
      <w:r>
        <w:rPr>
          <w:shd w:val="clear" w:color="auto" w:fill="FFFFFF"/>
        </w:rPr>
        <w:t>Navigating to a Page Object Model Page</w:t>
      </w:r>
      <w:bookmarkEnd w:id="82"/>
    </w:p>
    <w:p w14:paraId="33A064AF" w14:textId="6EC15CA6" w:rsidR="00EC03D5" w:rsidRDefault="00EC03D5" w:rsidP="00EC03D5">
      <w:pPr>
        <w:pStyle w:val="Heading2"/>
        <w:rPr>
          <w:shd w:val="clear" w:color="auto" w:fill="FFFFFF"/>
        </w:rPr>
      </w:pPr>
      <w:bookmarkStart w:id="83" w:name="_Toc127258210"/>
      <w:r>
        <w:rPr>
          <w:shd w:val="clear" w:color="auto" w:fill="FFFFFF"/>
        </w:rPr>
        <w:t>Checking a Page Is Loaded in a Page Object Model</w:t>
      </w:r>
      <w:bookmarkEnd w:id="83"/>
    </w:p>
    <w:p w14:paraId="4EEE5446" w14:textId="77777777" w:rsidR="00E04F21" w:rsidRDefault="00E04F21" w:rsidP="00E04F21">
      <w:pPr>
        <w:pStyle w:val="Heading2"/>
        <w:rPr>
          <w:shd w:val="clear" w:color="auto" w:fill="FFFFFF"/>
        </w:rPr>
      </w:pPr>
    </w:p>
    <w:p w14:paraId="2823D6DA" w14:textId="5D0B476B" w:rsidR="00E04F21" w:rsidRDefault="00E04F21" w:rsidP="00E04F21">
      <w:pPr>
        <w:pStyle w:val="Heading1"/>
      </w:pPr>
      <w:bookmarkStart w:id="84" w:name="_Toc127258211"/>
      <w:r w:rsidRPr="00E04F21">
        <w:t>Continuous testing</w:t>
      </w:r>
      <w:bookmarkEnd w:id="84"/>
    </w:p>
    <w:p w14:paraId="0B0C30DD" w14:textId="6189E8F9" w:rsidR="00E04F21" w:rsidRPr="00E0019C" w:rsidRDefault="00E04F21" w:rsidP="00E0019C">
      <w:pPr>
        <w:pStyle w:val="Heading2"/>
        <w:rPr>
          <w:shd w:val="clear" w:color="auto" w:fill="FFFFFF"/>
        </w:rPr>
      </w:pPr>
      <w:bookmarkStart w:id="85" w:name="_Toc127258212"/>
      <w:r w:rsidRPr="00E0019C">
        <w:rPr>
          <w:shd w:val="clear" w:color="auto" w:fill="FFFFFF"/>
        </w:rPr>
        <w:t>Overview</w:t>
      </w:r>
      <w:bookmarkEnd w:id="85"/>
    </w:p>
    <w:p w14:paraId="02BB925F" w14:textId="1D13214B" w:rsidR="00E0019C" w:rsidRPr="00E0019C" w:rsidRDefault="00E0019C" w:rsidP="00E0019C">
      <w:pPr>
        <w:pStyle w:val="Heading2"/>
        <w:rPr>
          <w:shd w:val="clear" w:color="auto" w:fill="FFFFFF"/>
        </w:rPr>
      </w:pPr>
      <w:bookmarkStart w:id="86" w:name="_Toc127258213"/>
      <w:r w:rsidRPr="00E0019C">
        <w:rPr>
          <w:shd w:val="clear" w:color="auto" w:fill="FFFFFF"/>
        </w:rPr>
        <w:t>Source Control (Git)</w:t>
      </w:r>
      <w:bookmarkEnd w:id="86"/>
    </w:p>
    <w:p w14:paraId="5A15DD25" w14:textId="5DB57768" w:rsidR="00E04F21" w:rsidRPr="00E0019C" w:rsidRDefault="00E04F21" w:rsidP="00E0019C">
      <w:pPr>
        <w:pStyle w:val="Heading2"/>
        <w:rPr>
          <w:shd w:val="clear" w:color="auto" w:fill="FFFFFF"/>
        </w:rPr>
      </w:pPr>
      <w:bookmarkStart w:id="87" w:name="_Toc127258214"/>
      <w:r w:rsidRPr="00E0019C">
        <w:rPr>
          <w:shd w:val="clear" w:color="auto" w:fill="FFFFFF"/>
        </w:rPr>
        <w:t>Setup with Jenkins</w:t>
      </w:r>
      <w:bookmarkEnd w:id="87"/>
    </w:p>
    <w:p w14:paraId="15B2AB5F" w14:textId="5FAAC38B" w:rsidR="00E04F21" w:rsidRPr="00E0019C" w:rsidRDefault="00E04F21" w:rsidP="00E0019C">
      <w:pPr>
        <w:pStyle w:val="Heading2"/>
        <w:rPr>
          <w:shd w:val="clear" w:color="auto" w:fill="FFFFFF"/>
        </w:rPr>
      </w:pPr>
      <w:bookmarkStart w:id="88" w:name="_Toc127258215"/>
      <w:r w:rsidRPr="00E0019C">
        <w:rPr>
          <w:shd w:val="clear" w:color="auto" w:fill="FFFFFF"/>
        </w:rPr>
        <w:t>Run selenium in CI</w:t>
      </w:r>
      <w:bookmarkEnd w:id="88"/>
    </w:p>
    <w:p w14:paraId="351CA1E2" w14:textId="45DD9E56" w:rsidR="00E04F21" w:rsidRPr="00E0019C" w:rsidRDefault="00E04F21" w:rsidP="00E0019C">
      <w:pPr>
        <w:pStyle w:val="Heading2"/>
        <w:rPr>
          <w:shd w:val="clear" w:color="auto" w:fill="FFFFFF"/>
        </w:rPr>
      </w:pPr>
      <w:bookmarkStart w:id="89" w:name="_Toc127258216"/>
      <w:r w:rsidRPr="00E0019C">
        <w:rPr>
          <w:shd w:val="clear" w:color="auto" w:fill="FFFFFF"/>
        </w:rPr>
        <w:t>Reporting solution</w:t>
      </w:r>
      <w:bookmarkEnd w:id="89"/>
      <w:r w:rsidRPr="00E0019C">
        <w:rPr>
          <w:shd w:val="clear" w:color="auto" w:fill="FFFFFF"/>
        </w:rPr>
        <w:t xml:space="preserve"> </w:t>
      </w:r>
    </w:p>
    <w:sectPr w:rsidR="00E04F21" w:rsidRPr="00E0019C">
      <w:footerReference w:type="default" r:id="rId28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4024" w14:textId="77777777" w:rsidR="00ED75A5" w:rsidRDefault="00ED75A5">
      <w:pPr>
        <w:spacing w:line="240" w:lineRule="auto"/>
      </w:pPr>
      <w:r>
        <w:separator/>
      </w:r>
    </w:p>
  </w:endnote>
  <w:endnote w:type="continuationSeparator" w:id="0">
    <w:p w14:paraId="06E28BAF" w14:textId="77777777" w:rsidR="00ED75A5" w:rsidRDefault="00ED75A5">
      <w:pPr>
        <w:spacing w:line="240" w:lineRule="auto"/>
      </w:pPr>
      <w:r>
        <w:continuationSeparator/>
      </w:r>
    </w:p>
  </w:endnote>
  <w:endnote w:type="continuationNotice" w:id="1">
    <w:p w14:paraId="1DFE7377" w14:textId="77777777" w:rsidR="00ED75A5" w:rsidRDefault="00ED75A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00B31318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0F04254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99AE" w14:textId="77777777" w:rsidR="00ED75A5" w:rsidRDefault="00ED75A5">
      <w:pPr>
        <w:spacing w:line="240" w:lineRule="auto"/>
      </w:pPr>
      <w:r>
        <w:separator/>
      </w:r>
    </w:p>
  </w:footnote>
  <w:footnote w:type="continuationSeparator" w:id="0">
    <w:p w14:paraId="015549ED" w14:textId="77777777" w:rsidR="00ED75A5" w:rsidRDefault="00ED75A5">
      <w:pPr>
        <w:spacing w:line="240" w:lineRule="auto"/>
      </w:pPr>
      <w:r>
        <w:continuationSeparator/>
      </w:r>
    </w:p>
  </w:footnote>
  <w:footnote w:type="continuationNotice" w:id="1">
    <w:p w14:paraId="1F866FBD" w14:textId="77777777" w:rsidR="00ED75A5" w:rsidRDefault="00ED75A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94"/>
    <w:rsid w:val="00016748"/>
    <w:rsid w:val="0006567E"/>
    <w:rsid w:val="000760DB"/>
    <w:rsid w:val="000D086F"/>
    <w:rsid w:val="000F00E7"/>
    <w:rsid w:val="000F5965"/>
    <w:rsid w:val="0016766E"/>
    <w:rsid w:val="00170063"/>
    <w:rsid w:val="00175643"/>
    <w:rsid w:val="00175F79"/>
    <w:rsid w:val="001B2338"/>
    <w:rsid w:val="001D2D4B"/>
    <w:rsid w:val="001F653C"/>
    <w:rsid w:val="002061A9"/>
    <w:rsid w:val="002151C3"/>
    <w:rsid w:val="00217B64"/>
    <w:rsid w:val="00235579"/>
    <w:rsid w:val="00257FAA"/>
    <w:rsid w:val="00263938"/>
    <w:rsid w:val="002A5561"/>
    <w:rsid w:val="002A6100"/>
    <w:rsid w:val="002B7603"/>
    <w:rsid w:val="002E78EB"/>
    <w:rsid w:val="002F25A8"/>
    <w:rsid w:val="003407A9"/>
    <w:rsid w:val="00340DC9"/>
    <w:rsid w:val="00350BD5"/>
    <w:rsid w:val="003D7002"/>
    <w:rsid w:val="00444F02"/>
    <w:rsid w:val="00490CC6"/>
    <w:rsid w:val="004C66C9"/>
    <w:rsid w:val="004F05F9"/>
    <w:rsid w:val="0050341A"/>
    <w:rsid w:val="005509B2"/>
    <w:rsid w:val="005556DB"/>
    <w:rsid w:val="005C6D45"/>
    <w:rsid w:val="005D58F7"/>
    <w:rsid w:val="00600948"/>
    <w:rsid w:val="00617D63"/>
    <w:rsid w:val="00643D1A"/>
    <w:rsid w:val="00674588"/>
    <w:rsid w:val="006A7B57"/>
    <w:rsid w:val="006D44C5"/>
    <w:rsid w:val="00713672"/>
    <w:rsid w:val="0073562D"/>
    <w:rsid w:val="00763848"/>
    <w:rsid w:val="00797E01"/>
    <w:rsid w:val="007B07DE"/>
    <w:rsid w:val="008270A2"/>
    <w:rsid w:val="00853F77"/>
    <w:rsid w:val="00862B80"/>
    <w:rsid w:val="00885CE1"/>
    <w:rsid w:val="008907FF"/>
    <w:rsid w:val="008B696C"/>
    <w:rsid w:val="008B6BEE"/>
    <w:rsid w:val="008F78D7"/>
    <w:rsid w:val="009200C1"/>
    <w:rsid w:val="00974C2B"/>
    <w:rsid w:val="00976894"/>
    <w:rsid w:val="00980085"/>
    <w:rsid w:val="00997127"/>
    <w:rsid w:val="009C3B20"/>
    <w:rsid w:val="009D216F"/>
    <w:rsid w:val="009D3248"/>
    <w:rsid w:val="00A33CA2"/>
    <w:rsid w:val="00A42127"/>
    <w:rsid w:val="00A65E8A"/>
    <w:rsid w:val="00A73A86"/>
    <w:rsid w:val="00A87896"/>
    <w:rsid w:val="00A94C15"/>
    <w:rsid w:val="00AC1EE7"/>
    <w:rsid w:val="00B36E92"/>
    <w:rsid w:val="00B629C6"/>
    <w:rsid w:val="00B650C6"/>
    <w:rsid w:val="00B84E0A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222E4"/>
    <w:rsid w:val="00D30B81"/>
    <w:rsid w:val="00D3649E"/>
    <w:rsid w:val="00D65327"/>
    <w:rsid w:val="00DB7F99"/>
    <w:rsid w:val="00DD2DE3"/>
    <w:rsid w:val="00DE4243"/>
    <w:rsid w:val="00DF0FDA"/>
    <w:rsid w:val="00E0019C"/>
    <w:rsid w:val="00E04F21"/>
    <w:rsid w:val="00E142DA"/>
    <w:rsid w:val="00E16F51"/>
    <w:rsid w:val="00E51E1A"/>
    <w:rsid w:val="00EA0D9A"/>
    <w:rsid w:val="00EA17B7"/>
    <w:rsid w:val="00EB0B6E"/>
    <w:rsid w:val="00EC03D5"/>
    <w:rsid w:val="00ED75A5"/>
    <w:rsid w:val="00EE70C1"/>
    <w:rsid w:val="00F169E1"/>
    <w:rsid w:val="00F77B79"/>
    <w:rsid w:val="00F866A8"/>
    <w:rsid w:val="00FB35C9"/>
    <w:rsid w:val="00FB5B59"/>
    <w:rsid w:val="00FC318F"/>
    <w:rsid w:val="00FD1D72"/>
    <w:rsid w:val="00FD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8CDC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luralsight.com/course-player?clipId=a056c875-75bb-4383-be8b-ac17a015fb09" TargetMode="External"/><Relationship Id="rId18" Type="http://schemas.openxmlformats.org/officeDocument/2006/relationships/hyperlink" Target="https://app.pluralsight.com/course-player?clipId=7b4c22dd-2368-4fcd-8b42-5689d6b43212" TargetMode="External"/><Relationship Id="rId26" Type="http://schemas.openxmlformats.org/officeDocument/2006/relationships/hyperlink" Target="https://app.pluralsight.com/course-player?clipId=24750c72-1805-41b7-a2b4-fdbbcdc0588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pp.pluralsight.com/course-player?clipId=cc13f7c2-839f-4a18-8e39-ea394dd7d93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luralsight.com/course-player?clipId=899d4063-cbce-466d-9236-745f2a3cea8f" TargetMode="External"/><Relationship Id="rId17" Type="http://schemas.openxmlformats.org/officeDocument/2006/relationships/hyperlink" Target="https://app.pluralsight.com/course-player?clipId=9a299763-4173-4ebe-8156-d939d76283a5" TargetMode="External"/><Relationship Id="rId25" Type="http://schemas.openxmlformats.org/officeDocument/2006/relationships/hyperlink" Target="https://app.pluralsight.com/course-player?clipId=2d410dc8-ed1d-48e3-be3d-5cbdb175522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pluralsight.com/course-player?clipId=2b888bf0-8cdf-4cff-96e1-ae4c96e9b731" TargetMode="External"/><Relationship Id="rId20" Type="http://schemas.openxmlformats.org/officeDocument/2006/relationships/hyperlink" Target="https://app.pluralsight.com/course-player?clipId=5dfabd8f-5930-4727-9ab5-0a90a0e40e9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luralsight.com/course-player?clipId=4ee1609e-2a8d-4496-9c24-10d749c43054" TargetMode="External"/><Relationship Id="rId24" Type="http://schemas.openxmlformats.org/officeDocument/2006/relationships/hyperlink" Target="https://app.pluralsight.com/course-player?clipId=3d95f8d2-3c05-4ed0-9fa0-6160999ef35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pp.pluralsight.com/course-player?clipId=97824dc9-3b6b-4c74-8b18-5a7678115ac4" TargetMode="External"/><Relationship Id="rId23" Type="http://schemas.openxmlformats.org/officeDocument/2006/relationships/hyperlink" Target="https://app.pluralsight.com/course-player?clipId=05e918e8-deff-4f83-a580-deb6542bf5f9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app.pluralsight.com/course-player?clipId=fa0e0357-443c-4d57-9818-7fa10ffa079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luralsight.com/course-player?clipId=57ebff3f-608b-4767-a7d0-a33c4172a996" TargetMode="External"/><Relationship Id="rId22" Type="http://schemas.openxmlformats.org/officeDocument/2006/relationships/hyperlink" Target="https://app.pluralsight.com/course-player?clipId=f3c7bc78-ef5c-48f3-9156-b0e57c19f6af" TargetMode="External"/><Relationship Id="rId27" Type="http://schemas.openxmlformats.org/officeDocument/2006/relationships/hyperlink" Target="https://app.pluralsight.com/course-player?clipId=33cfc89b-d597-4fef-ab6d-8abc8d122304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kunt\AppData\Local\Microsoft\Office\16.0\DTS\en-US%7bA5066905-09CC-4F57-8971-E359652EC913%7d\%7b65192A88-B0CE-4743-9C25-A6C325057F0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{65192A88-B0CE-4743-9C25-A6C325057F02}tf45325165_win32</Template>
  <TotalTime>0</TotalTime>
  <Pages>10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2023-02-14T04:00:00Z</dcterms:created>
  <dcterms:modified xsi:type="dcterms:W3CDTF">2023-02-14T04:01:00Z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